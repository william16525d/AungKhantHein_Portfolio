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C5E5" w14:textId="77777777" w:rsidR="00884A2F" w:rsidRDefault="00884A2F"/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3177D4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DF41EB8" w14:textId="77777777" w:rsidR="00884A2F" w:rsidRDefault="00884A2F" w:rsidP="001B2ABD">
            <w:pPr>
              <w:tabs>
                <w:tab w:val="left" w:pos="990"/>
              </w:tabs>
              <w:jc w:val="center"/>
            </w:pPr>
          </w:p>
          <w:p w14:paraId="13CD9904" w14:textId="77777777" w:rsidR="00884A2F" w:rsidRDefault="00884A2F" w:rsidP="001B2ABD">
            <w:pPr>
              <w:tabs>
                <w:tab w:val="left" w:pos="990"/>
              </w:tabs>
              <w:jc w:val="center"/>
            </w:pPr>
          </w:p>
          <w:p w14:paraId="674766C4" w14:textId="77777777" w:rsidR="00884A2F" w:rsidRDefault="00884A2F" w:rsidP="001B2ABD">
            <w:pPr>
              <w:tabs>
                <w:tab w:val="left" w:pos="990"/>
              </w:tabs>
              <w:jc w:val="center"/>
            </w:pPr>
          </w:p>
          <w:p w14:paraId="5ED34DDE" w14:textId="5173EC91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13082FD" wp14:editId="2F45CA9C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-16667" b="-16667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AFBBA5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B5F24F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C1A50CE" w14:textId="238BA50D" w:rsidR="001B2ABD" w:rsidRPr="00584B4C" w:rsidRDefault="00336563" w:rsidP="001B2ABD">
            <w:pPr>
              <w:pStyle w:val="Title"/>
              <w:rPr>
                <w:sz w:val="72"/>
                <w:szCs w:val="72"/>
              </w:rPr>
            </w:pPr>
            <w:r w:rsidRPr="00584B4C">
              <w:rPr>
                <w:sz w:val="72"/>
                <w:szCs w:val="72"/>
              </w:rPr>
              <w:t>Aung Khant Hein</w:t>
            </w:r>
          </w:p>
          <w:p w14:paraId="589ABB7D" w14:textId="1743D493" w:rsidR="001B2ABD" w:rsidRDefault="00336563" w:rsidP="001B2ABD">
            <w:pPr>
              <w:pStyle w:val="Subtitle"/>
            </w:pPr>
            <w:r w:rsidRPr="000A7955">
              <w:rPr>
                <w:spacing w:val="1"/>
                <w:w w:val="59"/>
              </w:rPr>
              <w:t>FULL STACK DEVELOPE</w:t>
            </w:r>
            <w:r w:rsidRPr="000A7955">
              <w:rPr>
                <w:spacing w:val="13"/>
                <w:w w:val="59"/>
              </w:rPr>
              <w:t>R</w:t>
            </w:r>
          </w:p>
        </w:tc>
      </w:tr>
      <w:tr w:rsidR="001B2ABD" w14:paraId="063C617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FF6BCF9D7DBB4D8781254E71622DBE5A"/>
              </w:placeholder>
              <w:temporary/>
              <w:showingPlcHdr/>
              <w15:appearance w15:val="hidden"/>
            </w:sdtPr>
            <w:sdtContent>
              <w:p w14:paraId="772E08F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59A15F5" w14:textId="49C4F519" w:rsidR="00036450" w:rsidRDefault="000A17F2" w:rsidP="00036450">
            <w:r w:rsidRPr="000A17F2">
              <w:t xml:space="preserve">Passionate and self-driven aspiring </w:t>
            </w:r>
            <w:r w:rsidRPr="000A17F2">
              <w:rPr>
                <w:b/>
                <w:bCs/>
              </w:rPr>
              <w:t>Full Stack Developer</w:t>
            </w:r>
            <w:r w:rsidRPr="000A17F2">
              <w:t xml:space="preserve"> currently pursuing a </w:t>
            </w:r>
            <w:r w:rsidRPr="000A17F2">
              <w:rPr>
                <w:b/>
                <w:bCs/>
              </w:rPr>
              <w:t>Diploma in Information Technology</w:t>
            </w:r>
            <w:r w:rsidRPr="000A17F2">
              <w:t xml:space="preserve"> at Singapore Polytechnic. Proficient in building </w:t>
            </w:r>
            <w:r w:rsidRPr="000A17F2">
              <w:rPr>
                <w:b/>
                <w:bCs/>
              </w:rPr>
              <w:t>dynamic web applications</w:t>
            </w:r>
            <w:r w:rsidRPr="000A17F2">
              <w:t xml:space="preserve"> using </w:t>
            </w:r>
            <w:r w:rsidRPr="000A17F2">
              <w:rPr>
                <w:b/>
                <w:bCs/>
              </w:rPr>
              <w:t>JavaScript, React, Node.js, Express, and PostgreSQL with Prisma ORM</w:t>
            </w:r>
            <w:r w:rsidRPr="000A17F2">
              <w:t xml:space="preserve">. Currently developing </w:t>
            </w:r>
            <w:r w:rsidRPr="000A17F2">
              <w:rPr>
                <w:b/>
                <w:bCs/>
              </w:rPr>
              <w:t>personal projects</w:t>
            </w:r>
            <w:r w:rsidRPr="000A17F2">
              <w:t xml:space="preserve"> and</w:t>
            </w:r>
            <w:r w:rsidRPr="000A17F2">
              <w:rPr>
                <w:b/>
                <w:bCs/>
              </w:rPr>
              <w:t xml:space="preserve"> learning cloud computing</w:t>
            </w:r>
            <w:r w:rsidRPr="000A17F2">
              <w:t xml:space="preserve"> to deepen full-stack capabilities. Eager to </w:t>
            </w:r>
            <w:r w:rsidRPr="000A17F2">
              <w:rPr>
                <w:b/>
                <w:bCs/>
              </w:rPr>
              <w:t>contribute to real-world development teams</w:t>
            </w:r>
            <w:r w:rsidRPr="000A17F2">
              <w:t xml:space="preserve"> and continue growing as a </w:t>
            </w:r>
            <w:r w:rsidRPr="000A17F2">
              <w:rPr>
                <w:b/>
                <w:bCs/>
              </w:rPr>
              <w:t>software engineer</w:t>
            </w:r>
            <w:r w:rsidRPr="000A17F2">
              <w:t>.</w:t>
            </w:r>
          </w:p>
          <w:sdt>
            <w:sdtPr>
              <w:id w:val="-1954003311"/>
              <w:placeholder>
                <w:docPart w:val="734B22B325664EBD9F2DE24851CB1973"/>
              </w:placeholder>
              <w:temporary/>
              <w:showingPlcHdr/>
              <w15:appearance w15:val="hidden"/>
            </w:sdtPr>
            <w:sdtContent>
              <w:p w14:paraId="5349242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651D84E182F4D9FA3BD5091A9AB7F79"/>
              </w:placeholder>
              <w:temporary/>
              <w:showingPlcHdr/>
              <w15:appearance w15:val="hidden"/>
            </w:sdtPr>
            <w:sdtContent>
              <w:p w14:paraId="37FBF4CF" w14:textId="77777777" w:rsidR="004D3011" w:rsidRDefault="004D3011" w:rsidP="004D3011">
                <w:r w:rsidRPr="000A17F2">
                  <w:rPr>
                    <w:b/>
                    <w:bCs/>
                  </w:rPr>
                  <w:t>PHONE:</w:t>
                </w:r>
              </w:p>
            </w:sdtContent>
          </w:sdt>
          <w:p w14:paraId="57EB757A" w14:textId="0343D683" w:rsidR="004D3011" w:rsidRDefault="00336563" w:rsidP="004D3011">
            <w:r>
              <w:t>+65-8082-1823</w:t>
            </w:r>
          </w:p>
          <w:p w14:paraId="7F069FB6" w14:textId="77777777" w:rsidR="004D3011" w:rsidRPr="004D3011" w:rsidRDefault="004D3011" w:rsidP="004D3011"/>
          <w:p w14:paraId="3C29F384" w14:textId="258D8B33" w:rsidR="004D3011" w:rsidRPr="006B50BB" w:rsidRDefault="006B50BB" w:rsidP="004D3011">
            <w:pPr>
              <w:rPr>
                <w:b/>
                <w:bCs/>
              </w:rPr>
            </w:pPr>
            <w:r w:rsidRPr="006B50BB">
              <w:rPr>
                <w:b/>
                <w:bCs/>
              </w:rPr>
              <w:t>LINKEDIN:</w:t>
            </w:r>
          </w:p>
          <w:p w14:paraId="306FE619" w14:textId="5E84FE28" w:rsidR="004D3011" w:rsidRDefault="00336563" w:rsidP="004D3011">
            <w:hyperlink r:id="rId12" w:history="1">
              <w:r w:rsidRPr="00336563">
                <w:rPr>
                  <w:rStyle w:val="Hyperlink"/>
                </w:rPr>
                <w:t>https://www.linkedin.com/in/aungkhanthein/</w:t>
              </w:r>
            </w:hyperlink>
          </w:p>
          <w:p w14:paraId="4FDB0A13" w14:textId="77777777" w:rsidR="004D3011" w:rsidRDefault="004D3011" w:rsidP="004D3011"/>
          <w:sdt>
            <w:sdtPr>
              <w:id w:val="-240260293"/>
              <w:placeholder>
                <w:docPart w:val="FC06088B8A6F4FABA6859220F35B33BC"/>
              </w:placeholder>
              <w:temporary/>
              <w:showingPlcHdr/>
              <w15:appearance w15:val="hidden"/>
            </w:sdtPr>
            <w:sdtContent>
              <w:p w14:paraId="211E4F33" w14:textId="481DF7FF" w:rsidR="004D3011" w:rsidRDefault="004D3011" w:rsidP="004D3011">
                <w:r w:rsidRPr="000A17F2">
                  <w:rPr>
                    <w:b/>
                    <w:bCs/>
                  </w:rPr>
                  <w:t>EMAIL:</w:t>
                </w:r>
              </w:p>
            </w:sdtContent>
          </w:sdt>
          <w:p w14:paraId="22D11844" w14:textId="63ED1FCB" w:rsidR="00036450" w:rsidRPr="00E4381A" w:rsidRDefault="00336563" w:rsidP="004D3011">
            <w:pPr>
              <w:rPr>
                <w:rStyle w:val="Hyperlink"/>
              </w:rPr>
            </w:pPr>
            <w:r>
              <w:rPr>
                <w:rStyle w:val="Hyperlink"/>
              </w:rPr>
              <w:t>akhpsnm@gmail.com</w:t>
            </w:r>
          </w:p>
          <w:sdt>
            <w:sdtPr>
              <w:id w:val="-1444214663"/>
              <w:placeholder>
                <w:docPart w:val="92508938C375478C89E73A022A4B8C10"/>
              </w:placeholder>
              <w:temporary/>
              <w:showingPlcHdr/>
              <w15:appearance w15:val="hidden"/>
            </w:sdtPr>
            <w:sdtContent>
              <w:p w14:paraId="4A9CC025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EF99675" w14:textId="77777777" w:rsidR="004D3011" w:rsidRDefault="00336563" w:rsidP="004D3011">
            <w:r>
              <w:t>Coding</w:t>
            </w:r>
          </w:p>
          <w:p w14:paraId="7CEF5A2D" w14:textId="77777777" w:rsidR="00336563" w:rsidRDefault="00336563" w:rsidP="004D3011">
            <w:r>
              <w:t>Watching YouTube tutorials</w:t>
            </w:r>
          </w:p>
          <w:p w14:paraId="649AA0B4" w14:textId="77777777" w:rsidR="00336563" w:rsidRDefault="00336563" w:rsidP="004D3011">
            <w:r>
              <w:t>Building my own website</w:t>
            </w:r>
          </w:p>
          <w:p w14:paraId="675D033D" w14:textId="08348B6B" w:rsidR="00336563" w:rsidRPr="004D3011" w:rsidRDefault="00336563" w:rsidP="004D3011">
            <w:r>
              <w:t>Chess</w:t>
            </w:r>
          </w:p>
        </w:tc>
        <w:tc>
          <w:tcPr>
            <w:tcW w:w="720" w:type="dxa"/>
          </w:tcPr>
          <w:p w14:paraId="7652309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F9C43B84F23482DA9122BC6C135FAE6"/>
              </w:placeholder>
              <w:temporary/>
              <w:showingPlcHdr/>
              <w15:appearance w15:val="hidden"/>
            </w:sdtPr>
            <w:sdtContent>
              <w:p w14:paraId="4A1E4314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60041CB" w14:textId="2D652774" w:rsidR="00036450" w:rsidRPr="00036450" w:rsidRDefault="00336563" w:rsidP="00B359E4">
            <w:pPr>
              <w:pStyle w:val="Heading4"/>
            </w:pPr>
            <w:r>
              <w:t>Singapore Polytechnic</w:t>
            </w:r>
          </w:p>
          <w:p w14:paraId="52E8AEF5" w14:textId="518C2901" w:rsidR="00036450" w:rsidRPr="00B359E4" w:rsidRDefault="00B3693E" w:rsidP="00B359E4">
            <w:pPr>
              <w:pStyle w:val="Date"/>
            </w:pPr>
            <w:r>
              <w:t>2023 April</w:t>
            </w:r>
            <w:r w:rsidR="00036450" w:rsidRPr="00B359E4">
              <w:t xml:space="preserve"> - </w:t>
            </w:r>
            <w:r>
              <w:t>Present</w:t>
            </w:r>
          </w:p>
          <w:p w14:paraId="59B1B148" w14:textId="1D06062A" w:rsidR="00D33ABC" w:rsidRDefault="00D33ABC" w:rsidP="00B3693E">
            <w:pPr>
              <w:pStyle w:val="ListParagraph"/>
              <w:numPr>
                <w:ilvl w:val="0"/>
                <w:numId w:val="1"/>
              </w:numPr>
            </w:pPr>
            <w:r w:rsidRPr="00D33ABC">
              <w:t>Full Stack Development: Frontend (HTML, CSS, JavaScript, React), Backend (Node.js, Express), API, CRUD, MVC</w:t>
            </w:r>
          </w:p>
          <w:p w14:paraId="19098E1F" w14:textId="2F3D31F1" w:rsidR="00B3693E" w:rsidRDefault="00B3693E" w:rsidP="00B3693E">
            <w:pPr>
              <w:pStyle w:val="ListParagraph"/>
              <w:numPr>
                <w:ilvl w:val="0"/>
                <w:numId w:val="1"/>
              </w:numPr>
            </w:pPr>
            <w:r>
              <w:t>Spring Boot Application</w:t>
            </w:r>
            <w:r w:rsidR="00584B4C">
              <w:t>, Secure Coding</w:t>
            </w:r>
          </w:p>
          <w:p w14:paraId="71961C4A" w14:textId="528F0553" w:rsidR="00B3693E" w:rsidRDefault="00B3693E" w:rsidP="00B3693E">
            <w:pPr>
              <w:pStyle w:val="ListParagraph"/>
              <w:numPr>
                <w:ilvl w:val="0"/>
                <w:numId w:val="1"/>
              </w:numPr>
            </w:pPr>
            <w:r>
              <w:t>Database system (MySQL, PostgreSQL)</w:t>
            </w:r>
          </w:p>
          <w:sdt>
            <w:sdtPr>
              <w:id w:val="1669594239"/>
              <w:placeholder>
                <w:docPart w:val="923ACBA8B65945D99B996218E4A994C8"/>
              </w:placeholder>
              <w:temporary/>
              <w:showingPlcHdr/>
              <w15:appearance w15:val="hidden"/>
            </w:sdtPr>
            <w:sdtContent>
              <w:p w14:paraId="46B3BED2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191A42A" w14:textId="6EEB7AB7" w:rsidR="00584B4C" w:rsidRPr="00584B4C" w:rsidRDefault="00584B4C" w:rsidP="00584B4C">
            <w:pPr>
              <w:rPr>
                <w:b/>
                <w:bCs/>
              </w:rPr>
            </w:pPr>
            <w:r w:rsidRPr="00584B4C">
              <w:rPr>
                <w:b/>
                <w:bCs/>
              </w:rPr>
              <w:t>Technical</w:t>
            </w:r>
          </w:p>
          <w:p w14:paraId="48D292EC" w14:textId="23DEC5E0" w:rsidR="00584B4C" w:rsidRDefault="00584B4C" w:rsidP="00584B4C">
            <w:r>
              <w:t>Frontend Development</w:t>
            </w:r>
          </w:p>
          <w:p w14:paraId="7BCE47F7" w14:textId="33ABCA5D" w:rsidR="003D2FF0" w:rsidRDefault="00584B4C" w:rsidP="003D2FF0">
            <w:pPr>
              <w:pStyle w:val="ListParagraph"/>
              <w:numPr>
                <w:ilvl w:val="0"/>
                <w:numId w:val="5"/>
              </w:numPr>
            </w:pPr>
            <w:r>
              <w:t>HTML</w:t>
            </w:r>
          </w:p>
          <w:p w14:paraId="06960ACE" w14:textId="2B0F0F64" w:rsidR="00584B4C" w:rsidRDefault="00584B4C" w:rsidP="003D2FF0">
            <w:pPr>
              <w:pStyle w:val="ListParagraph"/>
              <w:numPr>
                <w:ilvl w:val="0"/>
                <w:numId w:val="5"/>
              </w:numPr>
            </w:pPr>
            <w:r>
              <w:t>CSS</w:t>
            </w:r>
          </w:p>
          <w:p w14:paraId="27AD414F" w14:textId="38E4C4F1" w:rsidR="00584B4C" w:rsidRDefault="00584B4C" w:rsidP="00584B4C">
            <w:pPr>
              <w:pStyle w:val="ListParagraph"/>
              <w:numPr>
                <w:ilvl w:val="0"/>
                <w:numId w:val="5"/>
              </w:numPr>
            </w:pPr>
            <w:r>
              <w:t>JavaScript</w:t>
            </w:r>
          </w:p>
          <w:p w14:paraId="10BFF6B0" w14:textId="570701DA" w:rsidR="003D2FF0" w:rsidRDefault="003D2FF0" w:rsidP="00584B4C">
            <w:pPr>
              <w:pStyle w:val="ListParagraph"/>
              <w:numPr>
                <w:ilvl w:val="0"/>
                <w:numId w:val="5"/>
              </w:numPr>
            </w:pPr>
            <w:r>
              <w:t>React (in progress)</w:t>
            </w:r>
          </w:p>
          <w:p w14:paraId="095AD59D" w14:textId="7462215A" w:rsidR="00584B4C" w:rsidRDefault="00584B4C" w:rsidP="00584B4C">
            <w:r>
              <w:t>Backend Development</w:t>
            </w:r>
          </w:p>
          <w:p w14:paraId="6DD13403" w14:textId="77777777" w:rsidR="003D2FF0" w:rsidRDefault="003D2FF0" w:rsidP="003D2FF0">
            <w:pPr>
              <w:pStyle w:val="ListParagraph"/>
              <w:numPr>
                <w:ilvl w:val="0"/>
                <w:numId w:val="6"/>
              </w:numPr>
            </w:pPr>
            <w:r>
              <w:t>NodeJS</w:t>
            </w:r>
          </w:p>
          <w:p w14:paraId="28569972" w14:textId="02C229FB" w:rsidR="00584B4C" w:rsidRDefault="000A7955" w:rsidP="003D2FF0">
            <w:pPr>
              <w:pStyle w:val="ListParagraph"/>
              <w:numPr>
                <w:ilvl w:val="0"/>
                <w:numId w:val="6"/>
              </w:numPr>
            </w:pPr>
            <w:r>
              <w:t>Express</w:t>
            </w:r>
          </w:p>
          <w:p w14:paraId="4F9B5DD2" w14:textId="35F012FB" w:rsidR="00584B4C" w:rsidRDefault="00584B4C" w:rsidP="00584B4C">
            <w:pPr>
              <w:pStyle w:val="ListParagraph"/>
              <w:numPr>
                <w:ilvl w:val="0"/>
                <w:numId w:val="6"/>
              </w:numPr>
            </w:pPr>
            <w:r>
              <w:t>API</w:t>
            </w:r>
            <w:r w:rsidR="000A7955">
              <w:t xml:space="preserve"> Development</w:t>
            </w:r>
          </w:p>
          <w:p w14:paraId="52F8ECBE" w14:textId="232BE1C4" w:rsidR="00584B4C" w:rsidRDefault="003D2FF0" w:rsidP="00584B4C">
            <w:pPr>
              <w:pStyle w:val="ListParagraph"/>
              <w:numPr>
                <w:ilvl w:val="0"/>
                <w:numId w:val="6"/>
              </w:numPr>
            </w:pPr>
            <w:r>
              <w:t>CRUD operations</w:t>
            </w:r>
          </w:p>
          <w:p w14:paraId="0360DFEC" w14:textId="077C987B" w:rsidR="00584B4C" w:rsidRDefault="003D2FF0" w:rsidP="00584B4C">
            <w:pPr>
              <w:pStyle w:val="ListParagraph"/>
              <w:numPr>
                <w:ilvl w:val="0"/>
                <w:numId w:val="6"/>
              </w:numPr>
            </w:pPr>
            <w:r>
              <w:t>MVC architecture</w:t>
            </w:r>
          </w:p>
          <w:p w14:paraId="79B2BFB3" w14:textId="1FF09F94" w:rsidR="00584B4C" w:rsidRDefault="00584B4C" w:rsidP="00584B4C">
            <w:r>
              <w:t>Database System</w:t>
            </w:r>
          </w:p>
          <w:p w14:paraId="7F18A8F3" w14:textId="5BCCFB12" w:rsidR="00584B4C" w:rsidRDefault="00584B4C" w:rsidP="00584B4C">
            <w:pPr>
              <w:pStyle w:val="ListParagraph"/>
              <w:numPr>
                <w:ilvl w:val="0"/>
                <w:numId w:val="7"/>
              </w:numPr>
            </w:pPr>
            <w:r>
              <w:t>MySQL</w:t>
            </w:r>
          </w:p>
          <w:p w14:paraId="553519A1" w14:textId="74B7575D" w:rsidR="00584B4C" w:rsidRDefault="00584B4C" w:rsidP="00584B4C">
            <w:pPr>
              <w:pStyle w:val="ListParagraph"/>
              <w:numPr>
                <w:ilvl w:val="0"/>
                <w:numId w:val="7"/>
              </w:numPr>
            </w:pPr>
            <w:r>
              <w:t>PostgreSQL</w:t>
            </w:r>
            <w:r w:rsidR="003D2FF0">
              <w:t xml:space="preserve"> (NeonDB)</w:t>
            </w:r>
          </w:p>
          <w:p w14:paraId="574ACA37" w14:textId="1B9210AB" w:rsidR="00584B4C" w:rsidRDefault="00584B4C" w:rsidP="00584B4C">
            <w:pPr>
              <w:pStyle w:val="ListParagraph"/>
              <w:numPr>
                <w:ilvl w:val="0"/>
                <w:numId w:val="7"/>
              </w:numPr>
            </w:pPr>
            <w:r>
              <w:t>Prisma</w:t>
            </w:r>
          </w:p>
          <w:p w14:paraId="1F86FD5C" w14:textId="6B398B54" w:rsidR="00584B4C" w:rsidRPr="00584B4C" w:rsidRDefault="00584B4C" w:rsidP="00584B4C">
            <w:pPr>
              <w:rPr>
                <w:b/>
                <w:bCs/>
              </w:rPr>
            </w:pPr>
            <w:r w:rsidRPr="00584B4C">
              <w:rPr>
                <w:b/>
                <w:bCs/>
              </w:rPr>
              <w:t>Interpersonal</w:t>
            </w:r>
          </w:p>
          <w:p w14:paraId="194126CA" w14:textId="0E0C7B37" w:rsidR="00584B4C" w:rsidRDefault="00584B4C" w:rsidP="00584B4C">
            <w:pPr>
              <w:pStyle w:val="ListParagraph"/>
              <w:numPr>
                <w:ilvl w:val="0"/>
                <w:numId w:val="8"/>
              </w:numPr>
            </w:pPr>
            <w:r>
              <w:t>Communication</w:t>
            </w:r>
            <w:r w:rsidR="000A7955">
              <w:t xml:space="preserve"> and Teamwork</w:t>
            </w:r>
          </w:p>
          <w:p w14:paraId="4E02BC2C" w14:textId="37AFA68D" w:rsidR="00584B4C" w:rsidRDefault="00584B4C" w:rsidP="00584B4C">
            <w:pPr>
              <w:pStyle w:val="ListParagraph"/>
              <w:numPr>
                <w:ilvl w:val="0"/>
                <w:numId w:val="8"/>
              </w:numPr>
            </w:pPr>
            <w:r>
              <w:t>Time Management</w:t>
            </w:r>
          </w:p>
          <w:p w14:paraId="431AD13C" w14:textId="6EDC6684" w:rsidR="00584B4C" w:rsidRDefault="00584B4C" w:rsidP="00584B4C">
            <w:pPr>
              <w:pStyle w:val="ListParagraph"/>
              <w:numPr>
                <w:ilvl w:val="0"/>
                <w:numId w:val="8"/>
              </w:numPr>
            </w:pPr>
            <w:r>
              <w:t>Problem-solving and Adaptability</w:t>
            </w:r>
          </w:p>
          <w:p w14:paraId="14D83CD0" w14:textId="0456082D" w:rsidR="00584B4C" w:rsidRPr="00584B4C" w:rsidRDefault="00584B4C" w:rsidP="00584B4C">
            <w:pPr>
              <w:pStyle w:val="ListParagraph"/>
              <w:numPr>
                <w:ilvl w:val="0"/>
                <w:numId w:val="8"/>
              </w:numPr>
            </w:pPr>
            <w:r>
              <w:t>Research and Presentation skills</w:t>
            </w:r>
          </w:p>
          <w:sdt>
            <w:sdtPr>
              <w:id w:val="1001553383"/>
              <w:placeholder>
                <w:docPart w:val="F7E62106D62D431E9F70AADC9CEFDDD0"/>
              </w:placeholder>
              <w:temporary/>
              <w:showingPlcHdr/>
              <w15:appearance w15:val="hidden"/>
            </w:sdtPr>
            <w:sdtContent>
              <w:p w14:paraId="6483690D" w14:textId="77777777" w:rsidR="00336563" w:rsidRDefault="00336563" w:rsidP="00336563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061FF93" w14:textId="2AD8672E" w:rsidR="00336563" w:rsidRDefault="00B3693E" w:rsidP="00336563">
            <w:pPr>
              <w:pStyle w:val="Heading4"/>
              <w:rPr>
                <w:bCs/>
              </w:rPr>
            </w:pPr>
            <w:r>
              <w:t xml:space="preserve">En Group </w:t>
            </w:r>
            <w:r w:rsidRPr="00036450">
              <w:t>[</w:t>
            </w:r>
            <w:r>
              <w:t>Part-time service crew]</w:t>
            </w:r>
          </w:p>
          <w:p w14:paraId="3F3E0955" w14:textId="4C9040F1" w:rsidR="00336563" w:rsidRDefault="00B3693E" w:rsidP="00B3693E">
            <w:pPr>
              <w:pStyle w:val="Date"/>
            </w:pPr>
            <w:r>
              <w:t>2023 April – 2024 June</w:t>
            </w:r>
          </w:p>
          <w:p w14:paraId="1DEC3F2C" w14:textId="5F337520" w:rsidR="00B3693E" w:rsidRDefault="00B3693E" w:rsidP="00B3693E">
            <w:r>
              <w:t>Responsibilities</w:t>
            </w:r>
          </w:p>
          <w:p w14:paraId="1B8A7E54" w14:textId="029DA849" w:rsidR="00B3693E" w:rsidRDefault="00B3693E" w:rsidP="00B3693E">
            <w:pPr>
              <w:pStyle w:val="ListParagraph"/>
              <w:numPr>
                <w:ilvl w:val="0"/>
                <w:numId w:val="3"/>
              </w:numPr>
            </w:pPr>
            <w:r>
              <w:t>Customer Service</w:t>
            </w:r>
          </w:p>
          <w:p w14:paraId="3D56A3A2" w14:textId="78CBDA1A" w:rsidR="00B3693E" w:rsidRDefault="00B3693E" w:rsidP="00B3693E">
            <w:pPr>
              <w:pStyle w:val="ListParagraph"/>
              <w:numPr>
                <w:ilvl w:val="0"/>
                <w:numId w:val="3"/>
              </w:numPr>
            </w:pPr>
            <w:r>
              <w:t>T</w:t>
            </w:r>
            <w:r w:rsidR="00F0516A">
              <w:t>ook orders and assisted customers in a fast-paced restaurant</w:t>
            </w:r>
          </w:p>
          <w:p w14:paraId="78AC54C1" w14:textId="539275F6" w:rsidR="00336563" w:rsidRPr="00584B4C" w:rsidRDefault="00F0516A" w:rsidP="004D3011">
            <w:pPr>
              <w:pStyle w:val="ListParagraph"/>
              <w:numPr>
                <w:ilvl w:val="0"/>
                <w:numId w:val="3"/>
              </w:numPr>
            </w:pPr>
            <w:r w:rsidRPr="00F0516A">
              <w:t>Maintained cleanliness and upheld hygiene standards</w:t>
            </w:r>
            <w:r>
              <w:t xml:space="preserve"> at work</w:t>
            </w:r>
          </w:p>
        </w:tc>
      </w:tr>
    </w:tbl>
    <w:p w14:paraId="55747EC7" w14:textId="77777777" w:rsidR="006D31CC" w:rsidRDefault="006D31CC" w:rsidP="000C45FF">
      <w:pPr>
        <w:tabs>
          <w:tab w:val="left" w:pos="990"/>
        </w:tabs>
      </w:pPr>
    </w:p>
    <w:sectPr w:rsidR="006D31CC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0FC7B" w14:textId="77777777" w:rsidR="00797F03" w:rsidRDefault="00797F03" w:rsidP="000C45FF">
      <w:r>
        <w:separator/>
      </w:r>
    </w:p>
  </w:endnote>
  <w:endnote w:type="continuationSeparator" w:id="0">
    <w:p w14:paraId="04DA15D0" w14:textId="77777777" w:rsidR="00797F03" w:rsidRDefault="00797F0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510D5" w14:textId="77777777" w:rsidR="00797F03" w:rsidRDefault="00797F03" w:rsidP="000C45FF">
      <w:r>
        <w:separator/>
      </w:r>
    </w:p>
  </w:footnote>
  <w:footnote w:type="continuationSeparator" w:id="0">
    <w:p w14:paraId="37DE9FAA" w14:textId="77777777" w:rsidR="00797F03" w:rsidRDefault="00797F0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F28A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683C74" wp14:editId="12E4039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6B2A"/>
    <w:multiLevelType w:val="hybridMultilevel"/>
    <w:tmpl w:val="D68898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08BC"/>
    <w:multiLevelType w:val="hybridMultilevel"/>
    <w:tmpl w:val="96C0A9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456A"/>
    <w:multiLevelType w:val="hybridMultilevel"/>
    <w:tmpl w:val="6E24B2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D1589"/>
    <w:multiLevelType w:val="hybridMultilevel"/>
    <w:tmpl w:val="DD964E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B4D26"/>
    <w:multiLevelType w:val="hybridMultilevel"/>
    <w:tmpl w:val="C8C277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C64D6"/>
    <w:multiLevelType w:val="hybridMultilevel"/>
    <w:tmpl w:val="4C3E3F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16821"/>
    <w:multiLevelType w:val="hybridMultilevel"/>
    <w:tmpl w:val="1DFA6F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2618D"/>
    <w:multiLevelType w:val="hybridMultilevel"/>
    <w:tmpl w:val="4D8A1B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45665">
    <w:abstractNumId w:val="1"/>
  </w:num>
  <w:num w:numId="2" w16cid:durableId="1974099184">
    <w:abstractNumId w:val="2"/>
  </w:num>
  <w:num w:numId="3" w16cid:durableId="1087966420">
    <w:abstractNumId w:val="4"/>
  </w:num>
  <w:num w:numId="4" w16cid:durableId="1457990908">
    <w:abstractNumId w:val="0"/>
  </w:num>
  <w:num w:numId="5" w16cid:durableId="1557013475">
    <w:abstractNumId w:val="7"/>
  </w:num>
  <w:num w:numId="6" w16cid:durableId="2090492803">
    <w:abstractNumId w:val="5"/>
  </w:num>
  <w:num w:numId="7" w16cid:durableId="807206990">
    <w:abstractNumId w:val="6"/>
  </w:num>
  <w:num w:numId="8" w16cid:durableId="1761561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63"/>
    <w:rsid w:val="00034BFA"/>
    <w:rsid w:val="00036450"/>
    <w:rsid w:val="00063B41"/>
    <w:rsid w:val="00094499"/>
    <w:rsid w:val="000A17F2"/>
    <w:rsid w:val="000A7955"/>
    <w:rsid w:val="000C45FF"/>
    <w:rsid w:val="000E3FD1"/>
    <w:rsid w:val="00112054"/>
    <w:rsid w:val="001317D8"/>
    <w:rsid w:val="001525E1"/>
    <w:rsid w:val="00155EEF"/>
    <w:rsid w:val="00180329"/>
    <w:rsid w:val="0019001F"/>
    <w:rsid w:val="001A74A5"/>
    <w:rsid w:val="001B2ABD"/>
    <w:rsid w:val="001B4B38"/>
    <w:rsid w:val="001E0391"/>
    <w:rsid w:val="001E1759"/>
    <w:rsid w:val="001F1ECC"/>
    <w:rsid w:val="002400EB"/>
    <w:rsid w:val="00256CF7"/>
    <w:rsid w:val="00281FD5"/>
    <w:rsid w:val="002A1F1F"/>
    <w:rsid w:val="0030481B"/>
    <w:rsid w:val="003156FC"/>
    <w:rsid w:val="003254B5"/>
    <w:rsid w:val="00336563"/>
    <w:rsid w:val="0037121F"/>
    <w:rsid w:val="003910D8"/>
    <w:rsid w:val="003A6B7D"/>
    <w:rsid w:val="003B06CA"/>
    <w:rsid w:val="003D2FF0"/>
    <w:rsid w:val="004071FC"/>
    <w:rsid w:val="00445947"/>
    <w:rsid w:val="004813B3"/>
    <w:rsid w:val="00496591"/>
    <w:rsid w:val="004C63E4"/>
    <w:rsid w:val="004D3011"/>
    <w:rsid w:val="005262AC"/>
    <w:rsid w:val="00584B4C"/>
    <w:rsid w:val="005E39D5"/>
    <w:rsid w:val="00600670"/>
    <w:rsid w:val="0062123A"/>
    <w:rsid w:val="00646E75"/>
    <w:rsid w:val="006771D0"/>
    <w:rsid w:val="006B50BB"/>
    <w:rsid w:val="006D31CC"/>
    <w:rsid w:val="00715FCB"/>
    <w:rsid w:val="00743101"/>
    <w:rsid w:val="00764C9F"/>
    <w:rsid w:val="007775E1"/>
    <w:rsid w:val="007867A0"/>
    <w:rsid w:val="007927F5"/>
    <w:rsid w:val="00797F03"/>
    <w:rsid w:val="00802CA0"/>
    <w:rsid w:val="00884A2F"/>
    <w:rsid w:val="009260CD"/>
    <w:rsid w:val="00940A66"/>
    <w:rsid w:val="00952C25"/>
    <w:rsid w:val="00A2118D"/>
    <w:rsid w:val="00AC5BE0"/>
    <w:rsid w:val="00AD0A50"/>
    <w:rsid w:val="00AD76E2"/>
    <w:rsid w:val="00B20152"/>
    <w:rsid w:val="00B359E4"/>
    <w:rsid w:val="00B3693E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33ABC"/>
    <w:rsid w:val="00D422DE"/>
    <w:rsid w:val="00D5459D"/>
    <w:rsid w:val="00DA1F4D"/>
    <w:rsid w:val="00DD172A"/>
    <w:rsid w:val="00E25A26"/>
    <w:rsid w:val="00E4381A"/>
    <w:rsid w:val="00E55D74"/>
    <w:rsid w:val="00F0516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DB865"/>
  <w14:defaultImageDpi w14:val="32767"/>
  <w15:chartTrackingRefBased/>
  <w15:docId w15:val="{2CFEDC00-6D84-4589-80C6-2600CBA5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36563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B36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aungkhanthei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6BCF9D7DBB4D8781254E71622DB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F1263-844E-4CCC-BE40-84121422CB1D}"/>
      </w:docPartPr>
      <w:docPartBody>
        <w:p w:rsidR="002F4355" w:rsidRDefault="002F4355">
          <w:pPr>
            <w:pStyle w:val="FF6BCF9D7DBB4D8781254E71622DBE5A"/>
          </w:pPr>
          <w:r w:rsidRPr="00D5459D">
            <w:t>Profile</w:t>
          </w:r>
        </w:p>
      </w:docPartBody>
    </w:docPart>
    <w:docPart>
      <w:docPartPr>
        <w:name w:val="734B22B325664EBD9F2DE24851CB1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AB36D-CEA7-4DBF-82B1-0A6E3A5CF9AE}"/>
      </w:docPartPr>
      <w:docPartBody>
        <w:p w:rsidR="002F4355" w:rsidRDefault="002F4355">
          <w:pPr>
            <w:pStyle w:val="734B22B325664EBD9F2DE24851CB1973"/>
          </w:pPr>
          <w:r w:rsidRPr="00CB0055">
            <w:t>Contact</w:t>
          </w:r>
        </w:p>
      </w:docPartBody>
    </w:docPart>
    <w:docPart>
      <w:docPartPr>
        <w:name w:val="1651D84E182F4D9FA3BD5091A9AB7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084B4-EAB7-4032-84E1-8D192F3C9332}"/>
      </w:docPartPr>
      <w:docPartBody>
        <w:p w:rsidR="002F4355" w:rsidRDefault="002F4355">
          <w:pPr>
            <w:pStyle w:val="1651D84E182F4D9FA3BD5091A9AB7F79"/>
          </w:pPr>
          <w:r w:rsidRPr="004D3011">
            <w:t>PHONE:</w:t>
          </w:r>
        </w:p>
      </w:docPartBody>
    </w:docPart>
    <w:docPart>
      <w:docPartPr>
        <w:name w:val="FC06088B8A6F4FABA6859220F35B3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D6FC4-F811-4231-B97A-EF75FB33D993}"/>
      </w:docPartPr>
      <w:docPartBody>
        <w:p w:rsidR="002F4355" w:rsidRDefault="002F4355">
          <w:pPr>
            <w:pStyle w:val="FC06088B8A6F4FABA6859220F35B33BC"/>
          </w:pPr>
          <w:r w:rsidRPr="004D3011">
            <w:t>EMAIL:</w:t>
          </w:r>
        </w:p>
      </w:docPartBody>
    </w:docPart>
    <w:docPart>
      <w:docPartPr>
        <w:name w:val="92508938C375478C89E73A022A4B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27BB1-814D-484C-9ED8-38FA22CFDFF2}"/>
      </w:docPartPr>
      <w:docPartBody>
        <w:p w:rsidR="002F4355" w:rsidRDefault="002F4355">
          <w:pPr>
            <w:pStyle w:val="92508938C375478C89E73A022A4B8C10"/>
          </w:pPr>
          <w:r w:rsidRPr="00CB0055">
            <w:t>Hobbies</w:t>
          </w:r>
        </w:p>
      </w:docPartBody>
    </w:docPart>
    <w:docPart>
      <w:docPartPr>
        <w:name w:val="5F9C43B84F23482DA9122BC6C135F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9811D-1CE4-4815-B5A5-0CDB36843B22}"/>
      </w:docPartPr>
      <w:docPartBody>
        <w:p w:rsidR="002F4355" w:rsidRDefault="002F4355">
          <w:pPr>
            <w:pStyle w:val="5F9C43B84F23482DA9122BC6C135FAE6"/>
          </w:pPr>
          <w:r w:rsidRPr="00036450">
            <w:t>EDUCATION</w:t>
          </w:r>
        </w:p>
      </w:docPartBody>
    </w:docPart>
    <w:docPart>
      <w:docPartPr>
        <w:name w:val="923ACBA8B65945D99B996218E4A99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D6BFC-AA35-41B8-A211-230A4070713C}"/>
      </w:docPartPr>
      <w:docPartBody>
        <w:p w:rsidR="002F4355" w:rsidRDefault="002F4355">
          <w:pPr>
            <w:pStyle w:val="923ACBA8B65945D99B996218E4A994C8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F7E62106D62D431E9F70AADC9CEFD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E64C1-D382-443C-8D9C-1EA26FF0E4C8}"/>
      </w:docPartPr>
      <w:docPartBody>
        <w:p w:rsidR="002F4355" w:rsidRDefault="002F4355" w:rsidP="002F4355">
          <w:pPr>
            <w:pStyle w:val="F7E62106D62D431E9F70AADC9CEFDDD0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55"/>
    <w:rsid w:val="00012882"/>
    <w:rsid w:val="00063B41"/>
    <w:rsid w:val="00155EEF"/>
    <w:rsid w:val="002239D4"/>
    <w:rsid w:val="002A1F1F"/>
    <w:rsid w:val="002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6BCF9D7DBB4D8781254E71622DBE5A">
    <w:name w:val="FF6BCF9D7DBB4D8781254E71622DBE5A"/>
  </w:style>
  <w:style w:type="paragraph" w:customStyle="1" w:styleId="734B22B325664EBD9F2DE24851CB1973">
    <w:name w:val="734B22B325664EBD9F2DE24851CB1973"/>
  </w:style>
  <w:style w:type="paragraph" w:customStyle="1" w:styleId="1651D84E182F4D9FA3BD5091A9AB7F79">
    <w:name w:val="1651D84E182F4D9FA3BD5091A9AB7F79"/>
  </w:style>
  <w:style w:type="paragraph" w:customStyle="1" w:styleId="141CBD67E8EF494EB3A1BD5CF50291D3">
    <w:name w:val="141CBD67E8EF494EB3A1BD5CF50291D3"/>
  </w:style>
  <w:style w:type="paragraph" w:customStyle="1" w:styleId="FC06088B8A6F4FABA6859220F35B33BC">
    <w:name w:val="FC06088B8A6F4FABA6859220F35B33BC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92508938C375478C89E73A022A4B8C10">
    <w:name w:val="92508938C375478C89E73A022A4B8C10"/>
  </w:style>
  <w:style w:type="paragraph" w:customStyle="1" w:styleId="5F9C43B84F23482DA9122BC6C135FAE6">
    <w:name w:val="5F9C43B84F23482DA9122BC6C135FAE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923ACBA8B65945D99B996218E4A994C8">
    <w:name w:val="923ACBA8B65945D99B996218E4A994C8"/>
  </w:style>
  <w:style w:type="paragraph" w:customStyle="1" w:styleId="F7E62106D62D431E9F70AADC9CEFDDD0">
    <w:name w:val="F7E62106D62D431E9F70AADC9CEFDDD0"/>
    <w:rsid w:val="002F43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C75269209DA4D97064FC54F3626D4" ma:contentTypeVersion="15" ma:contentTypeDescription="Create a new document." ma:contentTypeScope="" ma:versionID="4f041ccbe02c44bb33aeb4b2942f7817">
  <xsd:schema xmlns:xsd="http://www.w3.org/2001/XMLSchema" xmlns:xs="http://www.w3.org/2001/XMLSchema" xmlns:p="http://schemas.microsoft.com/office/2006/metadata/properties" xmlns:ns3="2e23ee1c-c691-4b07-9027-f23897d9b539" xmlns:ns4="817d6dc9-d3d1-43f2-8cc2-49e790f1b200" targetNamespace="http://schemas.microsoft.com/office/2006/metadata/properties" ma:root="true" ma:fieldsID="d5a46b66b84c599624ca4f8ce023b8fe" ns3:_="" ns4:_="">
    <xsd:import namespace="2e23ee1c-c691-4b07-9027-f23897d9b539"/>
    <xsd:import namespace="817d6dc9-d3d1-43f2-8cc2-49e790f1b2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3ee1c-c691-4b07-9027-f23897d9b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d6dc9-d3d1-43f2-8cc2-49e790f1b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23ee1c-c691-4b07-9027-f23897d9b539" xsi:nil="true"/>
  </documentManagement>
</p:properties>
</file>

<file path=customXml/itemProps1.xml><?xml version="1.0" encoding="utf-8"?>
<ds:datastoreItem xmlns:ds="http://schemas.openxmlformats.org/officeDocument/2006/customXml" ds:itemID="{4224B792-83F8-4EAF-91D0-3F888BF1A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3ee1c-c691-4b07-9027-f23897d9b539"/>
    <ds:schemaRef ds:uri="817d6dc9-d3d1-43f2-8cc2-49e790f1b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F7BEE9-C7AC-4F69-8A9A-7CEA0C0C2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FB6F0B-E90A-4BE8-A37F-348AE843C637}">
  <ds:schemaRefs>
    <ds:schemaRef ds:uri="http://schemas.microsoft.com/office/2006/metadata/properties"/>
    <ds:schemaRef ds:uri="http://schemas.microsoft.com/office/infopath/2007/PartnerControls"/>
    <ds:schemaRef ds:uri="2e23ee1c-c691-4b07-9027-f23897d9b5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14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AUNG KHANT HEIN</cp:lastModifiedBy>
  <cp:revision>9</cp:revision>
  <dcterms:created xsi:type="dcterms:W3CDTF">2025-06-17T16:19:00Z</dcterms:created>
  <dcterms:modified xsi:type="dcterms:W3CDTF">2025-06-17T16:35:00Z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0x010100B75C75269209DA4D97064FC54F3626D4</vt:lpwstr>
  </property>
</Properties>
</file>